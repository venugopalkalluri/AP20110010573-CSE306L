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15BA" w14:textId="14489CFE" w:rsidR="00743094" w:rsidRPr="00012E71" w:rsidRDefault="00743094" w:rsidP="00743094">
      <w:pPr>
        <w:pStyle w:val="Title"/>
        <w:rPr>
          <w:color w:val="000000" w:themeColor="text1"/>
          <w:sz w:val="40"/>
          <w:szCs w:val="40"/>
        </w:rPr>
      </w:pPr>
      <w:r w:rsidRPr="00012E71">
        <w:rPr>
          <w:color w:val="000000" w:themeColor="text1"/>
          <w:sz w:val="52"/>
          <w:szCs w:val="52"/>
        </w:rPr>
        <w:t xml:space="preserve">COMPILER DESIGN LAB </w:t>
      </w:r>
      <w:r w:rsidRPr="00012E71">
        <w:rPr>
          <w:color w:val="000000" w:themeColor="text1"/>
          <w:sz w:val="40"/>
          <w:szCs w:val="40"/>
        </w:rPr>
        <w:t>[WEEK-2]</w:t>
      </w:r>
      <w:r w:rsidR="00E351BC">
        <w:rPr>
          <w:color w:val="000000" w:themeColor="text1"/>
          <w:sz w:val="40"/>
          <w:szCs w:val="40"/>
        </w:rPr>
        <w:t xml:space="preserve">           </w:t>
      </w:r>
      <w:r w:rsidR="00E351BC" w:rsidRPr="00E351BC">
        <w:rPr>
          <w:color w:val="FF0000"/>
          <w:sz w:val="28"/>
          <w:szCs w:val="28"/>
        </w:rPr>
        <w:t>26-08-2022</w:t>
      </w:r>
    </w:p>
    <w:p w14:paraId="2FB14CDE" w14:textId="101FC295" w:rsidR="0081129D" w:rsidRPr="00012E71" w:rsidRDefault="00743094" w:rsidP="0081129D">
      <w:pPr>
        <w:pStyle w:val="Heading1"/>
        <w:rPr>
          <w:color w:val="000000" w:themeColor="text1"/>
          <w:sz w:val="28"/>
          <w:szCs w:val="28"/>
          <w:u w:val="single"/>
        </w:rPr>
      </w:pPr>
      <w:r w:rsidRPr="00012E71">
        <w:rPr>
          <w:color w:val="000000" w:themeColor="text1"/>
          <w:sz w:val="28"/>
          <w:szCs w:val="28"/>
          <w:u w:val="single"/>
        </w:rPr>
        <w:t>IMPLEMENTING THE STRUCTURE SYMBOL TABL</w:t>
      </w:r>
      <w:r w:rsidR="0081129D" w:rsidRPr="00012E71">
        <w:rPr>
          <w:color w:val="000000" w:themeColor="text1"/>
          <w:sz w:val="28"/>
          <w:szCs w:val="28"/>
          <w:u w:val="single"/>
        </w:rPr>
        <w:t>e</w:t>
      </w:r>
    </w:p>
    <w:p w14:paraId="57FD2F36" w14:textId="77777777" w:rsidR="00E351BC" w:rsidRDefault="00E351BC" w:rsidP="0081129D">
      <w:pPr>
        <w:pStyle w:val="Heading2"/>
        <w:rPr>
          <w:b/>
          <w:bCs/>
          <w:color w:val="000000" w:themeColor="text1"/>
        </w:rPr>
      </w:pPr>
    </w:p>
    <w:p w14:paraId="53BD5997" w14:textId="46CD95EB" w:rsidR="0081129D" w:rsidRPr="00012E71" w:rsidRDefault="00E02C42" w:rsidP="0081129D">
      <w:pPr>
        <w:pStyle w:val="Heading2"/>
        <w:rPr>
          <w:b/>
          <w:bCs/>
          <w:color w:val="000000" w:themeColor="text1"/>
        </w:rPr>
      </w:pPr>
      <w:r w:rsidRPr="00012E71">
        <w:rPr>
          <w:b/>
          <w:bCs/>
          <w:color w:val="000000" w:themeColor="text1"/>
        </w:rPr>
        <w:t>ABSTRACT</w:t>
      </w:r>
    </w:p>
    <w:p w14:paraId="1AFB7259" w14:textId="4CBDBB13" w:rsidR="00E57100" w:rsidRPr="00012E71" w:rsidRDefault="00E02C42" w:rsidP="0081129D">
      <w:pPr>
        <w:rPr>
          <w:color w:val="000000" w:themeColor="text1"/>
        </w:rPr>
      </w:pPr>
      <w:r w:rsidRPr="00012E71">
        <w:rPr>
          <w:color w:val="000000" w:themeColor="text1"/>
        </w:rPr>
        <w:t xml:space="preserve">The symbol table is a structure and a part of </w:t>
      </w:r>
      <w:r w:rsidR="003F1080" w:rsidRPr="00012E71">
        <w:rPr>
          <w:color w:val="000000" w:themeColor="text1"/>
        </w:rPr>
        <w:t xml:space="preserve">the </w:t>
      </w:r>
      <w:r w:rsidRPr="00012E71">
        <w:rPr>
          <w:color w:val="000000" w:themeColor="text1"/>
        </w:rPr>
        <w:t>compiler which maintains the data</w:t>
      </w:r>
      <w:r w:rsidR="003F1080" w:rsidRPr="00012E71">
        <w:rPr>
          <w:color w:val="000000" w:themeColor="text1"/>
        </w:rPr>
        <w:t xml:space="preserve"> of variables, function’s names, and its datatypes with respective sizes</w:t>
      </w:r>
      <w:r w:rsidRPr="00012E71">
        <w:rPr>
          <w:color w:val="000000" w:themeColor="text1"/>
        </w:rPr>
        <w:t xml:space="preserve"> </w:t>
      </w:r>
      <w:r w:rsidR="003F1080" w:rsidRPr="00012E71">
        <w:rPr>
          <w:color w:val="000000" w:themeColor="text1"/>
        </w:rPr>
        <w:t>in</w:t>
      </w:r>
      <w:r w:rsidRPr="00012E71">
        <w:rPr>
          <w:color w:val="000000" w:themeColor="text1"/>
        </w:rPr>
        <w:t xml:space="preserve"> </w:t>
      </w:r>
      <w:r w:rsidR="003F1080" w:rsidRPr="00012E71">
        <w:rPr>
          <w:color w:val="000000" w:themeColor="text1"/>
        </w:rPr>
        <w:t>the code which was written by the user. This symbol table is mainly used to store all the identifiers that were generated from the lexical analysis. In this lab experiment</w:t>
      </w:r>
      <w:r w:rsidR="00E57100" w:rsidRPr="00012E71">
        <w:rPr>
          <w:color w:val="000000" w:themeColor="text1"/>
        </w:rPr>
        <w:t>,</w:t>
      </w:r>
      <w:r w:rsidR="003F1080" w:rsidRPr="00012E71">
        <w:rPr>
          <w:color w:val="000000" w:themeColor="text1"/>
        </w:rPr>
        <w:t xml:space="preserve"> we are going to implement the structure of </w:t>
      </w:r>
      <w:r w:rsidR="00E57100" w:rsidRPr="00012E71">
        <w:rPr>
          <w:color w:val="000000" w:themeColor="text1"/>
        </w:rPr>
        <w:t xml:space="preserve">the </w:t>
      </w:r>
      <w:r w:rsidR="003F1080" w:rsidRPr="00012E71">
        <w:rPr>
          <w:color w:val="000000" w:themeColor="text1"/>
        </w:rPr>
        <w:t xml:space="preserve">symbol table </w:t>
      </w:r>
      <w:r w:rsidR="00E57100" w:rsidRPr="00012E71">
        <w:rPr>
          <w:color w:val="000000" w:themeColor="text1"/>
        </w:rPr>
        <w:t xml:space="preserve">in python with the dataframe(pandas) representation </w:t>
      </w:r>
      <w:r w:rsidR="003F1080" w:rsidRPr="00012E71">
        <w:rPr>
          <w:color w:val="000000" w:themeColor="text1"/>
        </w:rPr>
        <w:t xml:space="preserve">with some variables that are </w:t>
      </w:r>
      <w:r w:rsidR="00E57100" w:rsidRPr="00012E71">
        <w:rPr>
          <w:color w:val="000000" w:themeColor="text1"/>
        </w:rPr>
        <w:t>taken as an example.</w:t>
      </w:r>
      <w:r w:rsidR="003F1080" w:rsidRPr="00012E71">
        <w:rPr>
          <w:color w:val="000000" w:themeColor="text1"/>
        </w:rPr>
        <w:t xml:space="preserve"> </w:t>
      </w:r>
    </w:p>
    <w:p w14:paraId="25BEA869" w14:textId="77777777" w:rsidR="0081129D" w:rsidRPr="00012E71" w:rsidRDefault="0081129D" w:rsidP="0081129D">
      <w:pPr>
        <w:rPr>
          <w:color w:val="000000" w:themeColor="text1"/>
        </w:rPr>
      </w:pPr>
    </w:p>
    <w:p w14:paraId="1981EA7F" w14:textId="1E4F9C30" w:rsidR="00E57100" w:rsidRPr="00012E71" w:rsidRDefault="00E57100" w:rsidP="0081129D">
      <w:pPr>
        <w:pStyle w:val="Heading2"/>
        <w:rPr>
          <w:b/>
          <w:bCs/>
          <w:color w:val="000000" w:themeColor="text1"/>
        </w:rPr>
      </w:pPr>
      <w:r w:rsidRPr="00012E71">
        <w:rPr>
          <w:b/>
          <w:bCs/>
          <w:color w:val="000000" w:themeColor="text1"/>
        </w:rPr>
        <w:t>IMPLEMENTATION</w:t>
      </w:r>
    </w:p>
    <w:p w14:paraId="3F0F9F54" w14:textId="6D9E8958" w:rsidR="00E57100" w:rsidRPr="00012E71" w:rsidRDefault="00E57100" w:rsidP="00012E71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012E71">
        <w:rPr>
          <w:color w:val="000000" w:themeColor="text1"/>
        </w:rPr>
        <w:t>The symbol table can be created by various data structures like lists, linked lists, binary search, etc</w:t>
      </w:r>
      <w:r w:rsidR="00012E71">
        <w:rPr>
          <w:color w:val="000000" w:themeColor="text1"/>
        </w:rPr>
        <w:t xml:space="preserve">. </w:t>
      </w:r>
      <w:r w:rsidRPr="00012E71">
        <w:rPr>
          <w:color w:val="000000" w:themeColor="text1"/>
        </w:rPr>
        <w:t>Here the structure was implemented with the help of dictionaries in python, and the output was displayed in the form of a table with the help of pandas.Dataframe.</w:t>
      </w:r>
    </w:p>
    <w:p w14:paraId="38911F8D" w14:textId="5566BE26" w:rsidR="00972984" w:rsidRPr="00012E71" w:rsidRDefault="00972984" w:rsidP="00972984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012E71">
        <w:rPr>
          <w:color w:val="000000" w:themeColor="text1"/>
        </w:rPr>
        <w:t>Pseudo code:</w:t>
      </w:r>
    </w:p>
    <w:p w14:paraId="6199AE44" w14:textId="62CEEBD8" w:rsidR="00972984" w:rsidRPr="00012E71" w:rsidRDefault="00972984" w:rsidP="00972984">
      <w:pPr>
        <w:pStyle w:val="ListParagraph"/>
        <w:ind w:left="2160"/>
        <w:rPr>
          <w:color w:val="000000" w:themeColor="text1"/>
        </w:rPr>
      </w:pPr>
    </w:p>
    <w:p w14:paraId="2667CDF1" w14:textId="54D1CC43" w:rsidR="00972984" w:rsidRPr="00012E71" w:rsidRDefault="00147FAF" w:rsidP="00972984">
      <w:pPr>
        <w:pStyle w:val="ListParagraph"/>
        <w:ind w:left="2160"/>
        <w:rPr>
          <w:b/>
          <w:bCs/>
          <w:color w:val="000000" w:themeColor="text1"/>
        </w:rPr>
      </w:pPr>
      <w:r w:rsidRPr="00012E71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16DE4FC5" wp14:editId="72CE4346">
                <wp:simplePos x="0" y="0"/>
                <wp:positionH relativeFrom="margin">
                  <wp:posOffset>-61424</wp:posOffset>
                </wp:positionH>
                <wp:positionV relativeFrom="paragraph">
                  <wp:posOffset>107656</wp:posOffset>
                </wp:positionV>
                <wp:extent cx="1391920" cy="87312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920" cy="87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F3286" w14:textId="19FBD43A" w:rsidR="00EE365A" w:rsidRDefault="00EE365A" w:rsidP="00EE365A">
                            <w:pPr>
                              <w:ind w:left="0"/>
                            </w:pPr>
                            <w:r>
                              <w:t>//</w:t>
                            </w:r>
                            <w:r w:rsidRPr="00012E71">
                              <w:rPr>
                                <w:color w:val="000000" w:themeColor="text1"/>
                              </w:rPr>
                              <w:t>the datatypes are always keywords with respective compiler and user.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E4F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85pt;margin-top:8.5pt;width:109.6pt;height:68.7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" stroked="f">
                <v:textbox>
                  <w:txbxContent>
                    <w:p w14:paraId="354F3286" w14:textId="19FBD43A" w:rsidR="00EE365A" w:rsidRDefault="00EE365A" w:rsidP="00EE365A">
                      <w:pPr>
                        <w:ind w:left="0"/>
                      </w:pPr>
                      <w:r>
                        <w:t>//</w:t>
                      </w:r>
                      <w:r w:rsidRPr="00012E71">
                        <w:rPr>
                          <w:color w:val="000000" w:themeColor="text1"/>
                        </w:rPr>
                        <w:t>the datatypes are always keywords with respective compiler and user.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2984" w:rsidRPr="00012E71">
        <w:rPr>
          <w:b/>
          <w:bCs/>
          <w:color w:val="000000" w:themeColor="text1"/>
        </w:rPr>
        <w:t xml:space="preserve">Import pandas </w:t>
      </w:r>
    </w:p>
    <w:p w14:paraId="7B51D60D" w14:textId="55741125" w:rsidR="00972984" w:rsidRPr="00012E71" w:rsidRDefault="00972984" w:rsidP="00972984">
      <w:pPr>
        <w:pStyle w:val="ListParagraph"/>
        <w:ind w:left="2160"/>
        <w:rPr>
          <w:b/>
          <w:bCs/>
          <w:color w:val="000000" w:themeColor="text1"/>
        </w:rPr>
      </w:pPr>
      <w:r w:rsidRPr="00012E71">
        <w:rPr>
          <w:b/>
          <w:bCs/>
          <w:color w:val="000000" w:themeColor="text1"/>
        </w:rPr>
        <w:t>print (“the example datatypes that should be given by the user “).</w:t>
      </w:r>
    </w:p>
    <w:p w14:paraId="56E89C28" w14:textId="1E2DF447" w:rsidR="00972984" w:rsidRPr="00012E71" w:rsidRDefault="00972984" w:rsidP="00972984">
      <w:pPr>
        <w:pStyle w:val="ListParagraph"/>
        <w:ind w:left="2160"/>
        <w:rPr>
          <w:b/>
          <w:bCs/>
          <w:color w:val="000000" w:themeColor="text1"/>
        </w:rPr>
      </w:pPr>
      <w:r w:rsidRPr="00012E71">
        <w:rPr>
          <w:b/>
          <w:bCs/>
          <w:color w:val="000000" w:themeColor="text1"/>
        </w:rPr>
        <w:t>Symbol table = {datatypes: [keyword-1, keyword-2, keyword-3, …</w:t>
      </w:r>
      <w:r w:rsidR="00EE365A" w:rsidRPr="00012E71">
        <w:rPr>
          <w:b/>
          <w:bCs/>
          <w:color w:val="000000" w:themeColor="text1"/>
        </w:rPr>
        <w:t>…, keyword</w:t>
      </w:r>
      <w:r w:rsidRPr="00012E71">
        <w:rPr>
          <w:b/>
          <w:bCs/>
          <w:color w:val="000000" w:themeColor="text1"/>
        </w:rPr>
        <w:t>-n],</w:t>
      </w:r>
    </w:p>
    <w:p w14:paraId="16156369" w14:textId="75475765" w:rsidR="00972984" w:rsidRPr="00012E71" w:rsidRDefault="00972984" w:rsidP="00972984">
      <w:pPr>
        <w:pStyle w:val="ListParagraph"/>
        <w:ind w:left="2160"/>
        <w:rPr>
          <w:b/>
          <w:bCs/>
          <w:color w:val="000000" w:themeColor="text1"/>
        </w:rPr>
      </w:pPr>
      <w:r w:rsidRPr="00012E71">
        <w:rPr>
          <w:b/>
          <w:bCs/>
          <w:color w:val="000000" w:themeColor="text1"/>
        </w:rPr>
        <w:t xml:space="preserve">                               </w:t>
      </w:r>
      <w:r w:rsidR="00EE365A" w:rsidRPr="00012E71">
        <w:rPr>
          <w:b/>
          <w:bCs/>
          <w:color w:val="000000" w:themeColor="text1"/>
        </w:rPr>
        <w:t xml:space="preserve"> </w:t>
      </w:r>
      <w:r w:rsidRPr="00012E71">
        <w:rPr>
          <w:b/>
          <w:bCs/>
          <w:color w:val="000000" w:themeColor="text1"/>
        </w:rPr>
        <w:t>Identifiers: [</w:t>
      </w:r>
      <w:r w:rsidR="00EE365A" w:rsidRPr="00012E71">
        <w:rPr>
          <w:b/>
          <w:bCs/>
          <w:color w:val="000000" w:themeColor="text1"/>
        </w:rPr>
        <w:t>variable-1, variable-2……., variable-n</w:t>
      </w:r>
      <w:r w:rsidRPr="00012E71">
        <w:rPr>
          <w:b/>
          <w:bCs/>
          <w:color w:val="000000" w:themeColor="text1"/>
        </w:rPr>
        <w:t>]}</w:t>
      </w:r>
    </w:p>
    <w:p w14:paraId="7076D047" w14:textId="06442420" w:rsidR="00EE365A" w:rsidRPr="00012E71" w:rsidRDefault="00147FAF" w:rsidP="0081129D">
      <w:pPr>
        <w:pStyle w:val="ListParagraph"/>
        <w:ind w:left="2160"/>
        <w:rPr>
          <w:b/>
          <w:bCs/>
          <w:color w:val="000000" w:themeColor="text1"/>
        </w:rPr>
      </w:pPr>
      <w:r w:rsidRPr="00012E71">
        <w:rPr>
          <w:b/>
          <w:bCs/>
          <w:color w:val="000000" w:themeColor="text1"/>
        </w:rPr>
        <w:t>Data = pandas.Dataframe(Symbol table)</w:t>
      </w:r>
    </w:p>
    <w:p w14:paraId="7F2AA169" w14:textId="77777777" w:rsidR="00012E71" w:rsidRPr="00012E71" w:rsidRDefault="00012E71" w:rsidP="0081129D">
      <w:pPr>
        <w:pStyle w:val="ListParagraph"/>
        <w:ind w:left="2160"/>
        <w:rPr>
          <w:b/>
          <w:bCs/>
          <w:color w:val="000000" w:themeColor="text1"/>
        </w:rPr>
      </w:pPr>
    </w:p>
    <w:p w14:paraId="22FC4BA6" w14:textId="77777777" w:rsidR="00E351BC" w:rsidRDefault="00E351BC" w:rsidP="00E351BC">
      <w:pPr>
        <w:pStyle w:val="Heading2"/>
        <w:rPr>
          <w:b/>
          <w:bCs/>
          <w:color w:val="000000" w:themeColor="text1"/>
        </w:rPr>
      </w:pPr>
    </w:p>
    <w:p w14:paraId="751EF45F" w14:textId="27091877" w:rsidR="005A24CE" w:rsidRPr="00E351BC" w:rsidRDefault="00E351BC" w:rsidP="00E351BC">
      <w:pPr>
        <w:pStyle w:val="Heading2"/>
        <w:rPr>
          <w:b/>
          <w:bCs/>
          <w:color w:val="000000" w:themeColor="text1"/>
        </w:rPr>
      </w:pPr>
      <w:r w:rsidRPr="00E351BC">
        <w:rPr>
          <w:b/>
          <w:bCs/>
          <w:color w:val="000000" w:themeColor="text1"/>
        </w:rPr>
        <w:t>PROGRAMME</w:t>
      </w:r>
    </w:p>
    <w:p w14:paraId="3DFE3FD3" w14:textId="5DE34D1B" w:rsidR="00E351BC" w:rsidRPr="00E351BC" w:rsidRDefault="00E351BC" w:rsidP="00E351BC">
      <w:pPr>
        <w:rPr>
          <w:color w:val="000000" w:themeColor="text1"/>
        </w:rPr>
      </w:pPr>
    </w:p>
    <w:p w14:paraId="1C8E3DA2" w14:textId="5FE3CF8D" w:rsidR="00E351BC" w:rsidRPr="00E351BC" w:rsidRDefault="00E351BC" w:rsidP="00E351BC">
      <w:pPr>
        <w:rPr>
          <w:color w:val="000000" w:themeColor="text1"/>
        </w:rPr>
      </w:pPr>
      <w:r w:rsidRPr="00E351BC">
        <w:rPr>
          <w:color w:val="000000" w:themeColor="text1"/>
        </w:rPr>
        <w:t>import pandas as pd</w:t>
      </w:r>
    </w:p>
    <w:p w14:paraId="17DF4293" w14:textId="77777777" w:rsidR="00E351BC" w:rsidRPr="00E351BC" w:rsidRDefault="00E351BC" w:rsidP="00E351BC">
      <w:pPr>
        <w:rPr>
          <w:color w:val="000000" w:themeColor="text1"/>
        </w:rPr>
      </w:pPr>
      <w:r w:rsidRPr="00E351BC">
        <w:rPr>
          <w:color w:val="000000" w:themeColor="text1"/>
        </w:rPr>
        <w:t>print("""int a = 588,arr[588];\nfloat decimal==588.088;\nchar letter = "h";\ndouble big_num=</w:t>
      </w:r>
      <w:proofErr w:type="gramStart"/>
      <w:r w:rsidRPr="00E351BC">
        <w:rPr>
          <w:color w:val="000000" w:themeColor="text1"/>
        </w:rPr>
        <w:t>123456789;</w:t>
      </w:r>
      <w:proofErr w:type="gramEnd"/>
    </w:p>
    <w:p w14:paraId="717ACA3B" w14:textId="419E2CB7" w:rsidR="00E351BC" w:rsidRPr="00E351BC" w:rsidRDefault="00E351BC" w:rsidP="00E351BC">
      <w:pPr>
        <w:rPr>
          <w:color w:val="000000" w:themeColor="text1"/>
        </w:rPr>
      </w:pPr>
      <w:r w:rsidRPr="00E351BC">
        <w:rPr>
          <w:color w:val="000000" w:themeColor="text1"/>
        </w:rPr>
        <w:t xml:space="preserve">         """)</w:t>
      </w:r>
    </w:p>
    <w:p w14:paraId="0EAD30F3" w14:textId="77777777" w:rsidR="00E351BC" w:rsidRPr="00E351BC" w:rsidRDefault="00E351BC" w:rsidP="00E351BC">
      <w:pPr>
        <w:rPr>
          <w:color w:val="000000" w:themeColor="text1"/>
        </w:rPr>
      </w:pPr>
      <w:r w:rsidRPr="00E351BC">
        <w:rPr>
          <w:color w:val="000000" w:themeColor="text1"/>
        </w:rPr>
        <w:t>symbol_table={</w:t>
      </w:r>
    </w:p>
    <w:p w14:paraId="253B82F7" w14:textId="77777777" w:rsidR="00E351BC" w:rsidRPr="00E351BC" w:rsidRDefault="00E351BC" w:rsidP="00E351BC">
      <w:pPr>
        <w:rPr>
          <w:color w:val="000000" w:themeColor="text1"/>
        </w:rPr>
      </w:pPr>
      <w:r w:rsidRPr="00E351BC">
        <w:rPr>
          <w:color w:val="000000" w:themeColor="text1"/>
        </w:rPr>
        <w:t xml:space="preserve">    "</w:t>
      </w:r>
      <w:proofErr w:type="gramStart"/>
      <w:r w:rsidRPr="00E351BC">
        <w:rPr>
          <w:color w:val="000000" w:themeColor="text1"/>
        </w:rPr>
        <w:t>data</w:t>
      </w:r>
      <w:proofErr w:type="gramEnd"/>
      <w:r w:rsidRPr="00E351BC">
        <w:rPr>
          <w:color w:val="000000" w:themeColor="text1"/>
        </w:rPr>
        <w:t xml:space="preserve"> type":["int","float","char","double","int"],</w:t>
      </w:r>
    </w:p>
    <w:p w14:paraId="09A1C628" w14:textId="7C960F63" w:rsidR="00E351BC" w:rsidRPr="00E351BC" w:rsidRDefault="00E351BC" w:rsidP="00E351BC">
      <w:pPr>
        <w:rPr>
          <w:color w:val="000000" w:themeColor="text1"/>
        </w:rPr>
      </w:pPr>
      <w:r w:rsidRPr="00E351BC">
        <w:rPr>
          <w:color w:val="000000" w:themeColor="text1"/>
        </w:rPr>
        <w:t xml:space="preserve">    "identifiers":["a","decimal","letter","big_num"," arr[size = 588]"],</w:t>
      </w:r>
    </w:p>
    <w:p w14:paraId="1E3BAB40" w14:textId="77777777" w:rsidR="00E351BC" w:rsidRPr="00E351BC" w:rsidRDefault="00E351BC" w:rsidP="00E351BC">
      <w:pPr>
        <w:rPr>
          <w:color w:val="000000" w:themeColor="text1"/>
        </w:rPr>
      </w:pPr>
      <w:r w:rsidRPr="00E351BC">
        <w:rPr>
          <w:color w:val="000000" w:themeColor="text1"/>
        </w:rPr>
        <w:t>}</w:t>
      </w:r>
    </w:p>
    <w:p w14:paraId="39320604" w14:textId="05B3338F" w:rsidR="005A24CE" w:rsidRPr="00E351BC" w:rsidRDefault="00E351BC" w:rsidP="00E351BC">
      <w:pPr>
        <w:rPr>
          <w:color w:val="000000" w:themeColor="text1"/>
        </w:rPr>
      </w:pPr>
      <w:r w:rsidRPr="00E351BC">
        <w:rPr>
          <w:color w:val="000000" w:themeColor="text1"/>
        </w:rPr>
        <w:t>df = pd.DataFrame(symbol_table,index={1,2,3,4,5</w:t>
      </w:r>
      <w:r>
        <w:rPr>
          <w:color w:val="000000" w:themeColor="text1"/>
        </w:rPr>
        <w:t>}</w:t>
      </w:r>
    </w:p>
    <w:p w14:paraId="315366C4" w14:textId="77777777" w:rsidR="005A24CE" w:rsidRPr="00012E71" w:rsidRDefault="005A24CE" w:rsidP="005A24CE">
      <w:pPr>
        <w:pStyle w:val="Heading2"/>
        <w:rPr>
          <w:b/>
          <w:bCs/>
          <w:color w:val="000000" w:themeColor="text1"/>
        </w:rPr>
      </w:pPr>
      <w:r w:rsidRPr="00012E71">
        <w:rPr>
          <w:b/>
          <w:bCs/>
          <w:color w:val="000000" w:themeColor="text1"/>
        </w:rPr>
        <w:lastRenderedPageBreak/>
        <w:t>CONCLUSION</w:t>
      </w:r>
    </w:p>
    <w:p w14:paraId="679A46E4" w14:textId="77777777" w:rsidR="005A24CE" w:rsidRPr="00012E71" w:rsidRDefault="005A24CE" w:rsidP="005A24CE">
      <w:pPr>
        <w:rPr>
          <w:color w:val="000000" w:themeColor="text1"/>
        </w:rPr>
      </w:pPr>
      <w:r w:rsidRPr="00012E71">
        <w:rPr>
          <w:color w:val="000000" w:themeColor="text1"/>
        </w:rPr>
        <w:t xml:space="preserve">Form this code we can conclude the output as a structured table with the 2 fields named identifiers and datatypes, </w:t>
      </w:r>
      <w:r w:rsidRPr="00012E71">
        <w:rPr>
          <w:color w:val="000000" w:themeColor="text1"/>
        </w:rPr>
        <w:tab/>
      </w:r>
      <w:r w:rsidRPr="00012E71">
        <w:rPr>
          <w:color w:val="000000" w:themeColor="text1"/>
        </w:rPr>
        <w:tab/>
      </w:r>
      <w:r w:rsidRPr="00012E71">
        <w:rPr>
          <w:color w:val="000000" w:themeColor="text1"/>
        </w:rPr>
        <w:tab/>
      </w:r>
      <w:r w:rsidRPr="00012E71">
        <w:rPr>
          <w:color w:val="000000" w:themeColor="text1"/>
        </w:rPr>
        <w:tab/>
      </w:r>
      <w:r w:rsidRPr="00012E71">
        <w:rPr>
          <w:color w:val="000000" w:themeColor="text1"/>
        </w:rPr>
        <w:tab/>
      </w:r>
    </w:p>
    <w:p w14:paraId="3273E3A9" w14:textId="249E82EE" w:rsidR="00972984" w:rsidRPr="00012E71" w:rsidRDefault="005A24CE" w:rsidP="005A24CE">
      <w:pPr>
        <w:rPr>
          <w:color w:val="000000" w:themeColor="text1"/>
        </w:rPr>
      </w:pPr>
      <w:r w:rsidRPr="00012E7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119FBA" wp14:editId="6F299668">
                <wp:simplePos x="0" y="0"/>
                <wp:positionH relativeFrom="column">
                  <wp:posOffset>1950085</wp:posOffset>
                </wp:positionH>
                <wp:positionV relativeFrom="paragraph">
                  <wp:posOffset>1297016</wp:posOffset>
                </wp:positionV>
                <wp:extent cx="1770611" cy="365760"/>
                <wp:effectExtent l="0" t="0" r="2032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611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72AF9" w14:textId="77777777" w:rsidR="005A24CE" w:rsidRPr="00012E71" w:rsidRDefault="005A24CE" w:rsidP="005A24CE">
                            <w:pPr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012E71">
                              <w:rPr>
                                <w:color w:val="000000" w:themeColor="text1"/>
                              </w:rPr>
                              <w:t>Structure of symbol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19FBA" id="Text Box 7" o:spid="_x0000_s1027" type="#_x0000_t202" style="position:absolute;left:0;text-align:left;margin-left:153.55pt;margin-top:102.15pt;width:139.4pt;height:28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" fillcolor="white [3201]" strokeweight=".5pt">
                <v:textbox>
                  <w:txbxContent>
                    <w:p w14:paraId="08172AF9" w14:textId="77777777" w:rsidR="005A24CE" w:rsidRPr="00012E71" w:rsidRDefault="005A24CE" w:rsidP="005A24CE">
                      <w:pPr>
                        <w:ind w:left="0"/>
                        <w:rPr>
                          <w:color w:val="000000" w:themeColor="text1"/>
                        </w:rPr>
                      </w:pPr>
                      <w:r w:rsidRPr="00012E71">
                        <w:rPr>
                          <w:color w:val="000000" w:themeColor="text1"/>
                        </w:rPr>
                        <w:t>Structure of symbol table</w:t>
                      </w:r>
                    </w:p>
                  </w:txbxContent>
                </v:textbox>
              </v:shape>
            </w:pict>
          </mc:Fallback>
        </mc:AlternateContent>
      </w:r>
      <w:r w:rsidRPr="00012E7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C0D18" wp14:editId="170F0832">
                <wp:simplePos x="0" y="0"/>
                <wp:positionH relativeFrom="column">
                  <wp:posOffset>2025765</wp:posOffset>
                </wp:positionH>
                <wp:positionV relativeFrom="paragraph">
                  <wp:posOffset>16567</wp:posOffset>
                </wp:positionV>
                <wp:extent cx="1504603" cy="498764"/>
                <wp:effectExtent l="0" t="0" r="1968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603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83AC4" w14:textId="77777777" w:rsidR="005A24CE" w:rsidRPr="00012E71" w:rsidRDefault="005A24CE" w:rsidP="005A24CE">
                            <w:pPr>
                              <w:ind w:left="0"/>
                              <w:rPr>
                                <w:color w:val="000000" w:themeColor="text1"/>
                              </w:rPr>
                            </w:pPr>
                            <w:r w:rsidRPr="00012E71">
                              <w:rPr>
                                <w:color w:val="000000" w:themeColor="text1"/>
                              </w:rPr>
                              <w:t>User defined example datatypes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C0D18" id="Text Box 6" o:spid="_x0000_s1028" type="#_x0000_t202" style="position:absolute;left:0;text-align:left;margin-left:159.5pt;margin-top:1.3pt;width:118.45pt;height:3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" fillcolor="white [3201]" strokeweight=".5pt">
                <v:textbox>
                  <w:txbxContent>
                    <w:p w14:paraId="7BD83AC4" w14:textId="77777777" w:rsidR="005A24CE" w:rsidRPr="00012E71" w:rsidRDefault="005A24CE" w:rsidP="005A24CE">
                      <w:pPr>
                        <w:ind w:left="0"/>
                        <w:rPr>
                          <w:color w:val="000000" w:themeColor="text1"/>
                        </w:rPr>
                      </w:pPr>
                      <w:r w:rsidRPr="00012E71">
                        <w:rPr>
                          <w:color w:val="000000" w:themeColor="text1"/>
                        </w:rPr>
                        <w:t>User defined example datatypes</w:t>
                      </w:r>
                    </w:p>
                  </w:txbxContent>
                </v:textbox>
              </v:shape>
            </w:pict>
          </mc:Fallback>
        </mc:AlternateContent>
      </w:r>
      <w:r w:rsidRPr="00012E71">
        <w:rPr>
          <w:noProof/>
          <w:color w:val="000000" w:themeColor="text1"/>
        </w:rPr>
        <w:drawing>
          <wp:inline distT="0" distB="0" distL="0" distR="0" wp14:anchorId="36BA1BAA" wp14:editId="1CC416C3">
            <wp:extent cx="1746769" cy="1978429"/>
            <wp:effectExtent l="0" t="0" r="6350" b="317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368" cy="200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2E71">
        <w:rPr>
          <w:color w:val="000000" w:themeColor="text1"/>
        </w:rPr>
        <w:tab/>
      </w:r>
      <w:r w:rsidR="0081129D" w:rsidRPr="00012E71">
        <w:rPr>
          <w:color w:val="000000" w:themeColor="text1"/>
        </w:rPr>
        <w:tab/>
      </w:r>
    </w:p>
    <w:p w14:paraId="6EAF278E" w14:textId="43EEDE8B" w:rsidR="00972984" w:rsidRDefault="00972984" w:rsidP="00972984">
      <w:pPr>
        <w:rPr>
          <w:color w:val="000000" w:themeColor="text1"/>
        </w:rPr>
      </w:pPr>
      <w:r w:rsidRPr="00012E71">
        <w:rPr>
          <w:color w:val="000000" w:themeColor="text1"/>
        </w:rPr>
        <w:t xml:space="preserve">            </w:t>
      </w:r>
    </w:p>
    <w:p w14:paraId="3DDC6006" w14:textId="4A5CA4BD" w:rsidR="00E351BC" w:rsidRDefault="00E351BC" w:rsidP="00972984">
      <w:pPr>
        <w:rPr>
          <w:color w:val="000000" w:themeColor="text1"/>
        </w:rPr>
      </w:pPr>
    </w:p>
    <w:p w14:paraId="5F28C957" w14:textId="3AC0F0E9" w:rsidR="00E351BC" w:rsidRDefault="00E351BC" w:rsidP="00972984">
      <w:pPr>
        <w:rPr>
          <w:color w:val="000000" w:themeColor="text1"/>
        </w:rPr>
      </w:pPr>
    </w:p>
    <w:p w14:paraId="16E7007A" w14:textId="43C259FF" w:rsidR="00E351BC" w:rsidRPr="00012E71" w:rsidRDefault="00E351BC" w:rsidP="00972984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</w:t>
      </w:r>
    </w:p>
    <w:sectPr w:rsidR="00E351BC" w:rsidRPr="00012E71" w:rsidSect="00147FA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567" w:right="720" w:bottom="720" w:left="567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ckThinMedium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2B9B9" w14:textId="77777777" w:rsidR="00ED5FE9" w:rsidRDefault="00ED5FE9">
      <w:pPr>
        <w:spacing w:after="0" w:line="240" w:lineRule="auto"/>
      </w:pPr>
      <w:r>
        <w:separator/>
      </w:r>
    </w:p>
    <w:p w14:paraId="3A8BD370" w14:textId="77777777" w:rsidR="00ED5FE9" w:rsidRDefault="00ED5FE9"/>
  </w:endnote>
  <w:endnote w:type="continuationSeparator" w:id="0">
    <w:p w14:paraId="770859AC" w14:textId="77777777" w:rsidR="00ED5FE9" w:rsidRDefault="00ED5FE9">
      <w:pPr>
        <w:spacing w:after="0" w:line="240" w:lineRule="auto"/>
      </w:pPr>
      <w:r>
        <w:continuationSeparator/>
      </w:r>
    </w:p>
    <w:p w14:paraId="166522A8" w14:textId="77777777" w:rsidR="00ED5FE9" w:rsidRDefault="00ED5F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7F189" w14:textId="77777777" w:rsidR="00696D06" w:rsidRDefault="00696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5AA69" w14:textId="77777777" w:rsidR="00B979D8" w:rsidRDefault="0091739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2A6D1" w14:textId="77777777" w:rsidR="00696D06" w:rsidRDefault="00696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AF267" w14:textId="77777777" w:rsidR="00ED5FE9" w:rsidRDefault="00ED5FE9">
      <w:pPr>
        <w:spacing w:after="0" w:line="240" w:lineRule="auto"/>
      </w:pPr>
      <w:r>
        <w:separator/>
      </w:r>
    </w:p>
    <w:p w14:paraId="47722A31" w14:textId="77777777" w:rsidR="00ED5FE9" w:rsidRDefault="00ED5FE9"/>
  </w:footnote>
  <w:footnote w:type="continuationSeparator" w:id="0">
    <w:p w14:paraId="274C78ED" w14:textId="77777777" w:rsidR="00ED5FE9" w:rsidRDefault="00ED5FE9">
      <w:pPr>
        <w:spacing w:after="0" w:line="240" w:lineRule="auto"/>
      </w:pPr>
      <w:r>
        <w:continuationSeparator/>
      </w:r>
    </w:p>
    <w:p w14:paraId="3BC7E35B" w14:textId="77777777" w:rsidR="00ED5FE9" w:rsidRDefault="00ED5F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F7942" w14:textId="77777777" w:rsidR="00696D06" w:rsidRDefault="00696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2F15" w14:textId="77777777" w:rsidR="00696D06" w:rsidRDefault="00696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7C17A" w14:textId="77777777" w:rsidR="00696D06" w:rsidRDefault="00696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04F2620"/>
    <w:multiLevelType w:val="hybridMultilevel"/>
    <w:tmpl w:val="9AC64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FE2125A"/>
    <w:multiLevelType w:val="hybridMultilevel"/>
    <w:tmpl w:val="83D2978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68077E"/>
    <w:multiLevelType w:val="hybridMultilevel"/>
    <w:tmpl w:val="5CC2D11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5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197622129">
    <w:abstractNumId w:val="14"/>
  </w:num>
  <w:num w:numId="2" w16cid:durableId="1753501764">
    <w:abstractNumId w:val="0"/>
  </w:num>
  <w:num w:numId="3" w16cid:durableId="138570898">
    <w:abstractNumId w:val="1"/>
  </w:num>
  <w:num w:numId="4" w16cid:durableId="355930966">
    <w:abstractNumId w:val="2"/>
  </w:num>
  <w:num w:numId="5" w16cid:durableId="517742951">
    <w:abstractNumId w:val="3"/>
  </w:num>
  <w:num w:numId="6" w16cid:durableId="719786751">
    <w:abstractNumId w:val="15"/>
  </w:num>
  <w:num w:numId="7" w16cid:durableId="863397570">
    <w:abstractNumId w:val="4"/>
  </w:num>
  <w:num w:numId="8" w16cid:durableId="1907951357">
    <w:abstractNumId w:val="5"/>
  </w:num>
  <w:num w:numId="9" w16cid:durableId="1192647216">
    <w:abstractNumId w:val="6"/>
  </w:num>
  <w:num w:numId="10" w16cid:durableId="588386877">
    <w:abstractNumId w:val="7"/>
  </w:num>
  <w:num w:numId="11" w16cid:durableId="1335181577">
    <w:abstractNumId w:val="8"/>
  </w:num>
  <w:num w:numId="12" w16cid:durableId="128670306">
    <w:abstractNumId w:val="16"/>
  </w:num>
  <w:num w:numId="13" w16cid:durableId="1842356799">
    <w:abstractNumId w:val="9"/>
  </w:num>
  <w:num w:numId="14" w16cid:durableId="309021247">
    <w:abstractNumId w:val="11"/>
  </w:num>
  <w:num w:numId="15" w16cid:durableId="12343886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09618385">
    <w:abstractNumId w:val="10"/>
  </w:num>
  <w:num w:numId="17" w16cid:durableId="607126332">
    <w:abstractNumId w:val="12"/>
  </w:num>
  <w:num w:numId="18" w16cid:durableId="6061620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45"/>
    <w:rsid w:val="00012E71"/>
    <w:rsid w:val="00051678"/>
    <w:rsid w:val="00080C63"/>
    <w:rsid w:val="000C47C7"/>
    <w:rsid w:val="000D1F66"/>
    <w:rsid w:val="000D3390"/>
    <w:rsid w:val="00147FAF"/>
    <w:rsid w:val="001800F8"/>
    <w:rsid w:val="00294C3F"/>
    <w:rsid w:val="002C1552"/>
    <w:rsid w:val="00303660"/>
    <w:rsid w:val="00315E05"/>
    <w:rsid w:val="0034617C"/>
    <w:rsid w:val="00356102"/>
    <w:rsid w:val="003B0C99"/>
    <w:rsid w:val="003F1080"/>
    <w:rsid w:val="003F2336"/>
    <w:rsid w:val="003F397A"/>
    <w:rsid w:val="003F3D12"/>
    <w:rsid w:val="004343C1"/>
    <w:rsid w:val="004C0D7C"/>
    <w:rsid w:val="00521179"/>
    <w:rsid w:val="0055429E"/>
    <w:rsid w:val="00567C7E"/>
    <w:rsid w:val="005A24CE"/>
    <w:rsid w:val="005C7BF4"/>
    <w:rsid w:val="006522B1"/>
    <w:rsid w:val="00696D06"/>
    <w:rsid w:val="006B6AF4"/>
    <w:rsid w:val="007002A7"/>
    <w:rsid w:val="00721AE6"/>
    <w:rsid w:val="00740829"/>
    <w:rsid w:val="00743094"/>
    <w:rsid w:val="00793758"/>
    <w:rsid w:val="007A06AE"/>
    <w:rsid w:val="00807F4F"/>
    <w:rsid w:val="0081129D"/>
    <w:rsid w:val="00814746"/>
    <w:rsid w:val="00851BEE"/>
    <w:rsid w:val="00890F29"/>
    <w:rsid w:val="00917394"/>
    <w:rsid w:val="00972984"/>
    <w:rsid w:val="009866E2"/>
    <w:rsid w:val="00A40744"/>
    <w:rsid w:val="00AE3359"/>
    <w:rsid w:val="00B51EB3"/>
    <w:rsid w:val="00B979D8"/>
    <w:rsid w:val="00BB1F80"/>
    <w:rsid w:val="00BB7054"/>
    <w:rsid w:val="00C11B7B"/>
    <w:rsid w:val="00C57245"/>
    <w:rsid w:val="00CF7F3E"/>
    <w:rsid w:val="00DB445C"/>
    <w:rsid w:val="00E02C42"/>
    <w:rsid w:val="00E129F9"/>
    <w:rsid w:val="00E351BC"/>
    <w:rsid w:val="00E57100"/>
    <w:rsid w:val="00E60CF9"/>
    <w:rsid w:val="00ED5FE9"/>
    <w:rsid w:val="00EE365A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06F65"/>
  <w15:chartTrackingRefBased/>
  <w15:docId w15:val="{22FB8B4C-F270-4FDF-9370-5553CC1B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1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paragraph" w:styleId="BlockText">
    <w:name w:val="Block Text"/>
    <w:basedOn w:val="Normal"/>
    <w:uiPriority w:val="2"/>
    <w:unhideWhenUsed/>
    <w:rsid w:val="00C57245"/>
    <w:pPr>
      <w:spacing w:before="360" w:after="360" w:line="312" w:lineRule="auto"/>
      <w:ind w:left="0"/>
    </w:pPr>
    <w:rPr>
      <w:rFonts w:eastAsiaTheme="minorEastAsia"/>
      <w:iCs/>
      <w:color w:val="7E7E7E" w:themeColor="text2" w:themeTint="E6"/>
      <w:sz w:val="28"/>
    </w:rPr>
  </w:style>
  <w:style w:type="paragraph" w:styleId="ListParagraph">
    <w:name w:val="List Paragraph"/>
    <w:basedOn w:val="Normal"/>
    <w:uiPriority w:val="34"/>
    <w:unhideWhenUsed/>
    <w:qFormat/>
    <w:rsid w:val="00E57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er\AppData\Roaming\Microsoft\Templates\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7717E5F5D77489984C69C7F8C076E" ma:contentTypeVersion="4" ma:contentTypeDescription="Create a new document." ma:contentTypeScope="" ma:versionID="616573cb281b5e2d9dd1dba155498524">
  <xsd:schema xmlns:xsd="http://www.w3.org/2001/XMLSchema" xmlns:xs="http://www.w3.org/2001/XMLSchema" xmlns:p="http://schemas.microsoft.com/office/2006/metadata/properties" xmlns:ns3="af544941-0388-4a29-93cd-7dc6c0ec805f" targetNamespace="http://schemas.microsoft.com/office/2006/metadata/properties" ma:root="true" ma:fieldsID="58c9dbbc1efdc9317cadedbf14c729fd" ns3:_="">
    <xsd:import namespace="af544941-0388-4a29-93cd-7dc6c0ec80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544941-0388-4a29-93cd-7dc6c0ec80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06EE29-7724-4778-A624-2939937096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B94D8D-85D7-4B1A-8949-B0A25F45D0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544941-0388-4a29-93cd-7dc6c0ec80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BFA364-A13A-4A9D-960A-08218C0B8D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AC9982-7709-4522-9C09-DD479146ED18}">
  <ds:schemaRefs>
    <ds:schemaRef ds:uri="af544941-0388-4a29-93cd-7dc6c0ec805f"/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</Template>
  <TotalTime>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REDDY GAMER</dc:creator>
  <cp:keywords/>
  <dc:description/>
  <cp:lastModifiedBy>KM11616</cp:lastModifiedBy>
  <cp:revision>2</cp:revision>
  <dcterms:created xsi:type="dcterms:W3CDTF">2022-08-26T17:50:00Z</dcterms:created>
  <dcterms:modified xsi:type="dcterms:W3CDTF">2022-08-26T17:50:00Z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0x0101000F77717E5F5D77489984C69C7F8C076E</vt:lpwstr>
  </property>
</Properties>
</file>